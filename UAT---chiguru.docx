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791"/>
        <w:tblW w:w="13734" w:type="dxa"/>
        <w:tblLayout w:type="fixed"/>
        <w:tblLook w:val="0000"/>
      </w:tblPr>
      <w:tblGrid>
        <w:gridCol w:w="531"/>
        <w:gridCol w:w="2749"/>
        <w:gridCol w:w="29"/>
        <w:gridCol w:w="2560"/>
        <w:gridCol w:w="6231"/>
        <w:gridCol w:w="772"/>
        <w:gridCol w:w="862"/>
      </w:tblGrid>
      <w:tr w:rsidR="006644E5" w:rsidRPr="00F872B5" w:rsidTr="00396F66">
        <w:trPr>
          <w:cantSplit/>
          <w:trHeight w:val="720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tabs>
                <w:tab w:val="left" w:pos="972"/>
              </w:tabs>
              <w:jc w:val="both"/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Test 1</w:t>
            </w:r>
          </w:p>
          <w:p w:rsidR="006644E5" w:rsidRPr="00F872B5" w:rsidRDefault="006644E5" w:rsidP="006644E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18</w:t>
            </w:r>
            <w:r w:rsidRPr="00F872B5">
              <w:rPr>
                <w:sz w:val="24"/>
                <w:szCs w:val="24"/>
              </w:rPr>
              <w:t>/09/2018</w:t>
            </w:r>
          </w:p>
        </w:tc>
      </w:tr>
      <w:tr w:rsidR="006644E5" w:rsidRPr="00F872B5" w:rsidTr="00396F66">
        <w:trPr>
          <w:cantSplit/>
          <w:trHeight w:val="383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Hotel Book Room UC</w:t>
            </w:r>
          </w:p>
        </w:tc>
      </w:tr>
      <w:tr w:rsidR="006644E5" w:rsidRPr="00F872B5" w:rsidTr="00396F66">
        <w:trPr>
          <w:cantSplit/>
          <w:trHeight w:val="631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Test if user inputs null value to the phone number provides a cancelled message</w:t>
            </w:r>
          </w:p>
        </w:tc>
      </w:tr>
      <w:tr w:rsidR="006644E5" w:rsidRPr="00F872B5" w:rsidTr="00396F66">
        <w:trPr>
          <w:cantSplit/>
          <w:trHeight w:val="383"/>
          <w:tblHeader/>
        </w:trPr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042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Prompt to </w:t>
            </w:r>
            <w:r w:rsidRPr="00F872B5">
              <w:rPr>
                <w:color w:val="0000FF"/>
                <w:sz w:val="24"/>
                <w:szCs w:val="24"/>
              </w:rPr>
              <w:t>Enter Phone Number</w:t>
            </w:r>
          </w:p>
        </w:tc>
      </w:tr>
      <w:tr w:rsidR="006644E5" w:rsidRPr="00F872B5" w:rsidTr="00396F66">
        <w:trPr>
          <w:cantSplit/>
          <w:trHeight w:val="389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Display a</w:t>
            </w:r>
            <w:r w:rsidRPr="00F872B5">
              <w:rPr>
                <w:color w:val="0000FF"/>
                <w:sz w:val="24"/>
                <w:szCs w:val="24"/>
              </w:rPr>
              <w:t xml:space="preserve"> Cancelled Message</w:t>
            </w:r>
          </w:p>
        </w:tc>
      </w:tr>
      <w:tr w:rsidR="006644E5" w:rsidRPr="00F872B5" w:rsidTr="00396F66">
        <w:trPr>
          <w:cantSplit/>
          <w:trHeight w:val="693"/>
          <w:tblHeader/>
        </w:trPr>
        <w:tc>
          <w:tcPr>
            <w:tcW w:w="32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04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The expected result has been equals to the actual result. Function is working accurately.</w:t>
            </w:r>
          </w:p>
          <w:p w:rsidR="006644E5" w:rsidRPr="00F872B5" w:rsidRDefault="006644E5" w:rsidP="006644E5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6644E5" w:rsidRPr="00F872B5" w:rsidTr="00396F66">
        <w:trPr>
          <w:cantSplit/>
          <w:trHeight w:val="736"/>
          <w:tblHeader/>
        </w:trPr>
        <w:tc>
          <w:tcPr>
            <w:tcW w:w="32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045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PASS</w:t>
            </w: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  <w:tblHeader/>
        </w:trPr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6231" w:type="dxa"/>
            <w:shd w:val="clear" w:color="auto" w:fill="C0C0C0"/>
          </w:tcPr>
          <w:p w:rsidR="006644E5" w:rsidRPr="00F872B5" w:rsidRDefault="006644E5" w:rsidP="006644E5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72" w:type="dxa"/>
            <w:shd w:val="clear" w:color="auto" w:fill="C0C0C0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62" w:type="dxa"/>
            <w:shd w:val="clear" w:color="auto" w:fill="C0C0C0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</w:trPr>
        <w:tc>
          <w:tcPr>
            <w:tcW w:w="531" w:type="dxa"/>
            <w:tcBorders>
              <w:top w:val="single" w:sz="4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Enter Null in Phone number </w:t>
            </w:r>
          </w:p>
        </w:tc>
        <w:tc>
          <w:tcPr>
            <w:tcW w:w="6231" w:type="dxa"/>
          </w:tcPr>
          <w:p w:rsidR="006644E5" w:rsidRPr="00F872B5" w:rsidRDefault="006644E5" w:rsidP="006644E5">
            <w:pPr>
              <w:pStyle w:val="bp"/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BookingUI: User cancelled at input phone number</w:t>
            </w:r>
          </w:p>
        </w:tc>
        <w:tc>
          <w:tcPr>
            <w:tcW w:w="772" w:type="dxa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62" w:type="dxa"/>
          </w:tcPr>
          <w:p w:rsidR="006644E5" w:rsidRPr="00F872B5" w:rsidRDefault="006644E5" w:rsidP="006644E5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</w:trPr>
        <w:tc>
          <w:tcPr>
            <w:tcW w:w="531" w:type="dxa"/>
            <w:tcBorders>
              <w:righ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6231" w:type="dxa"/>
          </w:tcPr>
          <w:p w:rsidR="006644E5" w:rsidRPr="00F872B5" w:rsidRDefault="006644E5" w:rsidP="006644E5">
            <w:pPr>
              <w:pStyle w:val="bp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</w:tcPr>
          <w:p w:rsidR="006644E5" w:rsidRPr="00F872B5" w:rsidRDefault="006644E5" w:rsidP="006644E5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</w:trPr>
        <w:tc>
          <w:tcPr>
            <w:tcW w:w="531" w:type="dxa"/>
            <w:tcBorders>
              <w:righ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6231" w:type="dxa"/>
          </w:tcPr>
          <w:p w:rsidR="006644E5" w:rsidRPr="00F872B5" w:rsidRDefault="006644E5" w:rsidP="006644E5">
            <w:pPr>
              <w:pStyle w:val="bp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</w:tcPr>
          <w:p w:rsidR="006644E5" w:rsidRPr="00F872B5" w:rsidRDefault="006644E5" w:rsidP="006644E5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04651B" w:rsidRDefault="0004651B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tbl>
      <w:tblPr>
        <w:tblpPr w:leftFromText="180" w:rightFromText="180" w:vertAnchor="page" w:horzAnchor="margin" w:tblpXSpec="center" w:tblpY="2656"/>
        <w:tblW w:w="14123" w:type="dxa"/>
        <w:tblLayout w:type="fixed"/>
        <w:tblLook w:val="0000"/>
      </w:tblPr>
      <w:tblGrid>
        <w:gridCol w:w="516"/>
        <w:gridCol w:w="2796"/>
        <w:gridCol w:w="30"/>
        <w:gridCol w:w="2606"/>
        <w:gridCol w:w="6339"/>
        <w:gridCol w:w="960"/>
        <w:gridCol w:w="876"/>
      </w:tblGrid>
      <w:tr w:rsidR="006644E5" w:rsidRPr="00F872B5" w:rsidTr="006644E5">
        <w:trPr>
          <w:cantSplit/>
          <w:trHeight w:val="751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tabs>
                <w:tab w:val="left" w:pos="97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</w:t>
            </w:r>
          </w:p>
          <w:p w:rsidR="006644E5" w:rsidRPr="00F872B5" w:rsidRDefault="006644E5" w:rsidP="006644E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19</w:t>
            </w:r>
            <w:r w:rsidRPr="00F872B5">
              <w:rPr>
                <w:sz w:val="24"/>
                <w:szCs w:val="24"/>
              </w:rPr>
              <w:t>/09/2018</w:t>
            </w:r>
          </w:p>
        </w:tc>
      </w:tr>
      <w:tr w:rsidR="006644E5" w:rsidRPr="00F872B5" w:rsidTr="006644E5">
        <w:trPr>
          <w:cantSplit/>
          <w:trHeight w:val="400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Hotel Book Room UC</w:t>
            </w:r>
          </w:p>
        </w:tc>
      </w:tr>
      <w:tr w:rsidR="006644E5" w:rsidRPr="00F872B5" w:rsidTr="006644E5">
        <w:trPr>
          <w:cantSplit/>
          <w:trHeight w:val="659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the result of selecting single room and two occupants will allow the program </w:t>
            </w:r>
          </w:p>
        </w:tc>
      </w:tr>
      <w:tr w:rsidR="006644E5" w:rsidRPr="00F872B5" w:rsidTr="006644E5">
        <w:trPr>
          <w:cantSplit/>
          <w:trHeight w:val="400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078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Prompt Room Type andNumber of Occupants</w:t>
            </w:r>
          </w:p>
        </w:tc>
      </w:tr>
      <w:tr w:rsidR="006644E5" w:rsidRPr="00F872B5" w:rsidTr="006644E5">
        <w:trPr>
          <w:cantSplit/>
          <w:trHeight w:val="405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Prompt to reselect the room type</w:t>
            </w:r>
          </w:p>
        </w:tc>
      </w:tr>
      <w:tr w:rsidR="006644E5" w:rsidRPr="00F872B5" w:rsidTr="006644E5">
        <w:trPr>
          <w:cantSplit/>
          <w:trHeight w:val="723"/>
          <w:tblHeader/>
        </w:trPr>
        <w:tc>
          <w:tcPr>
            <w:tcW w:w="33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08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The expected result has been equals to the actual result. Function is working accurately.</w:t>
            </w:r>
          </w:p>
          <w:p w:rsidR="006644E5" w:rsidRPr="00F872B5" w:rsidRDefault="006644E5" w:rsidP="006644E5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6644E5" w:rsidRPr="00F872B5" w:rsidTr="006644E5">
        <w:trPr>
          <w:cantSplit/>
          <w:trHeight w:val="768"/>
          <w:tblHeader/>
        </w:trPr>
        <w:tc>
          <w:tcPr>
            <w:tcW w:w="331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644E5" w:rsidRPr="00F872B5" w:rsidRDefault="006644E5" w:rsidP="006644E5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081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PASS</w:t>
            </w:r>
          </w:p>
        </w:tc>
      </w:tr>
      <w:tr w:rsidR="006644E5" w:rsidRPr="00F872B5" w:rsidTr="006644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  <w:tblHeader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6339" w:type="dxa"/>
            <w:shd w:val="clear" w:color="auto" w:fill="C0C0C0"/>
          </w:tcPr>
          <w:p w:rsidR="006644E5" w:rsidRPr="00F872B5" w:rsidRDefault="006644E5" w:rsidP="006644E5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960" w:type="dxa"/>
            <w:shd w:val="clear" w:color="auto" w:fill="C0C0C0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6" w:type="dxa"/>
            <w:shd w:val="clear" w:color="auto" w:fill="C0C0C0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6644E5" w:rsidRPr="00F872B5" w:rsidTr="006644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</w:trPr>
        <w:tc>
          <w:tcPr>
            <w:tcW w:w="516" w:type="dxa"/>
            <w:tcBorders>
              <w:top w:val="single" w:sz="4" w:space="0" w:color="auto"/>
              <w:righ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43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Room Type</w:t>
            </w:r>
          </w:p>
        </w:tc>
        <w:tc>
          <w:tcPr>
            <w:tcW w:w="6339" w:type="dxa"/>
          </w:tcPr>
          <w:p w:rsidR="006644E5" w:rsidRPr="00F872B5" w:rsidRDefault="006644E5" w:rsidP="006644E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number of occupants</w:t>
            </w:r>
          </w:p>
        </w:tc>
        <w:tc>
          <w:tcPr>
            <w:tcW w:w="960" w:type="dxa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76" w:type="dxa"/>
          </w:tcPr>
          <w:p w:rsidR="006644E5" w:rsidRPr="00F872B5" w:rsidRDefault="006644E5" w:rsidP="006644E5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6644E5" w:rsidRPr="00F872B5" w:rsidTr="006644E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</w:trPr>
        <w:tc>
          <w:tcPr>
            <w:tcW w:w="516" w:type="dxa"/>
            <w:tcBorders>
              <w:righ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432" w:type="dxa"/>
            <w:gridSpan w:val="3"/>
            <w:tcBorders>
              <w:left w:val="single" w:sz="4" w:space="0" w:color="auto"/>
            </w:tcBorders>
          </w:tcPr>
          <w:p w:rsidR="006644E5" w:rsidRPr="00F872B5" w:rsidRDefault="006644E5" w:rsidP="006644E5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Occupant (two Occupants)</w:t>
            </w:r>
          </w:p>
        </w:tc>
        <w:tc>
          <w:tcPr>
            <w:tcW w:w="6339" w:type="dxa"/>
          </w:tcPr>
          <w:p w:rsidR="006644E5" w:rsidRPr="00F872B5" w:rsidRDefault="006644E5" w:rsidP="006644E5">
            <w:pPr>
              <w:pStyle w:val="bp"/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Room type unsuitable, please select another room type</w:t>
            </w:r>
          </w:p>
        </w:tc>
        <w:tc>
          <w:tcPr>
            <w:tcW w:w="960" w:type="dxa"/>
          </w:tcPr>
          <w:p w:rsidR="006644E5" w:rsidRPr="00F872B5" w:rsidRDefault="006644E5" w:rsidP="006644E5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76" w:type="dxa"/>
          </w:tcPr>
          <w:p w:rsidR="006644E5" w:rsidRPr="00F872B5" w:rsidRDefault="006644E5" w:rsidP="006644E5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/>
    <w:tbl>
      <w:tblPr>
        <w:tblpPr w:leftFromText="180" w:rightFromText="180" w:vertAnchor="page" w:horzAnchor="margin" w:tblpXSpec="center" w:tblpY="2851"/>
        <w:tblW w:w="14575" w:type="dxa"/>
        <w:tblLayout w:type="fixed"/>
        <w:tblLook w:val="0000"/>
      </w:tblPr>
      <w:tblGrid>
        <w:gridCol w:w="520"/>
        <w:gridCol w:w="2691"/>
        <w:gridCol w:w="29"/>
        <w:gridCol w:w="2508"/>
        <w:gridCol w:w="7297"/>
        <w:gridCol w:w="810"/>
        <w:gridCol w:w="720"/>
      </w:tblGrid>
      <w:tr w:rsidR="006644E5" w:rsidRPr="00F872B5" w:rsidTr="00396F66">
        <w:trPr>
          <w:cantSplit/>
          <w:trHeight w:val="666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396F66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396F66">
            <w:pPr>
              <w:tabs>
                <w:tab w:val="left" w:pos="97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</w:t>
            </w:r>
          </w:p>
          <w:p w:rsidR="006644E5" w:rsidRPr="00F872B5" w:rsidRDefault="006644E5" w:rsidP="00396F6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20</w:t>
            </w:r>
            <w:r w:rsidRPr="00F872B5">
              <w:rPr>
                <w:sz w:val="24"/>
                <w:szCs w:val="24"/>
              </w:rPr>
              <w:t>/09/2018</w:t>
            </w:r>
          </w:p>
        </w:tc>
      </w:tr>
      <w:tr w:rsidR="006644E5" w:rsidRPr="00F872B5" w:rsidTr="00396F66">
        <w:trPr>
          <w:cantSplit/>
          <w:trHeight w:val="35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396F66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396F6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>Hotel Book Room UC</w:t>
            </w:r>
          </w:p>
        </w:tc>
      </w:tr>
      <w:tr w:rsidR="006644E5" w:rsidRPr="00F872B5" w:rsidTr="00396F66">
        <w:trPr>
          <w:cantSplit/>
          <w:trHeight w:val="58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396F66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396F6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7B257A">
              <w:rPr>
                <w:color w:val="0070C0"/>
                <w:sz w:val="24"/>
                <w:szCs w:val="24"/>
              </w:rPr>
              <w:t>Test the program display of room type description, arrival date, length of stay and cost  after entering inputs</w:t>
            </w:r>
          </w:p>
        </w:tc>
      </w:tr>
      <w:tr w:rsidR="006644E5" w:rsidRPr="00F872B5" w:rsidTr="00396F66">
        <w:trPr>
          <w:cantSplit/>
          <w:trHeight w:val="587"/>
          <w:tblHeader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396F66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33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7B257A" w:rsidRDefault="006644E5" w:rsidP="00396F66">
            <w:pPr>
              <w:pStyle w:val="bp"/>
              <w:rPr>
                <w:color w:val="0000FF"/>
                <w:sz w:val="24"/>
                <w:szCs w:val="24"/>
              </w:rPr>
            </w:pPr>
            <w:r w:rsidRPr="007B257A">
              <w:rPr>
                <w:color w:val="0070C0"/>
                <w:sz w:val="24"/>
                <w:szCs w:val="24"/>
              </w:rPr>
              <w:t>Prompt for arrival day, Prompt for arrival month,  Prompt for arrival year ,Prompt for length of stay</w:t>
            </w:r>
          </w:p>
        </w:tc>
      </w:tr>
      <w:tr w:rsidR="006644E5" w:rsidRPr="00F872B5" w:rsidTr="00396F66">
        <w:trPr>
          <w:cantSplit/>
          <w:trHeight w:val="35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396F66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396F6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Display </w:t>
            </w:r>
            <w:r w:rsidRPr="007B257A">
              <w:rPr>
                <w:color w:val="0070C0"/>
                <w:sz w:val="24"/>
                <w:szCs w:val="24"/>
              </w:rPr>
              <w:t>room type description, arrival date, length of stay and cost</w:t>
            </w:r>
          </w:p>
        </w:tc>
      </w:tr>
      <w:tr w:rsidR="006644E5" w:rsidRPr="00F872B5" w:rsidTr="00396F66">
        <w:trPr>
          <w:cantSplit/>
          <w:trHeight w:val="869"/>
          <w:tblHeader/>
        </w:trPr>
        <w:tc>
          <w:tcPr>
            <w:tcW w:w="32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44E5" w:rsidRPr="00F872B5" w:rsidRDefault="006644E5" w:rsidP="00396F66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3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44E5" w:rsidRPr="00F872B5" w:rsidRDefault="006644E5" w:rsidP="00396F66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The expected result </w:t>
            </w:r>
            <w:r>
              <w:rPr>
                <w:sz w:val="24"/>
                <w:szCs w:val="24"/>
              </w:rPr>
              <w:t>not equal</w:t>
            </w:r>
            <w:r w:rsidRPr="00F872B5">
              <w:rPr>
                <w:sz w:val="24"/>
                <w:szCs w:val="24"/>
              </w:rPr>
              <w:t xml:space="preserve"> to the actual result. Function </w:t>
            </w:r>
            <w:r>
              <w:rPr>
                <w:sz w:val="24"/>
                <w:szCs w:val="24"/>
              </w:rPr>
              <w:t>is not working properly, Functional error in displaying correct arrival date(incorrect date)</w:t>
            </w:r>
          </w:p>
          <w:p w:rsidR="006644E5" w:rsidRPr="00F872B5" w:rsidRDefault="006644E5" w:rsidP="00396F66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6644E5" w:rsidRPr="00F872B5" w:rsidTr="00396F66">
        <w:trPr>
          <w:cantSplit/>
          <w:trHeight w:val="681"/>
          <w:tblHeader/>
        </w:trPr>
        <w:tc>
          <w:tcPr>
            <w:tcW w:w="32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644E5" w:rsidRPr="00F872B5" w:rsidRDefault="006644E5" w:rsidP="00396F66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136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4E5" w:rsidRPr="00F872B5" w:rsidRDefault="006644E5" w:rsidP="00396F66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  <w:tblHeader/>
        </w:trPr>
        <w:tc>
          <w:tcPr>
            <w:tcW w:w="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44E5" w:rsidRPr="00F872B5" w:rsidRDefault="006644E5" w:rsidP="00396F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644E5" w:rsidRPr="00F872B5" w:rsidRDefault="006644E5" w:rsidP="00396F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7297" w:type="dxa"/>
            <w:shd w:val="clear" w:color="auto" w:fill="C0C0C0"/>
          </w:tcPr>
          <w:p w:rsidR="006644E5" w:rsidRPr="00F872B5" w:rsidRDefault="006644E5" w:rsidP="00396F66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810" w:type="dxa"/>
            <w:shd w:val="clear" w:color="auto" w:fill="C0C0C0"/>
          </w:tcPr>
          <w:p w:rsidR="006644E5" w:rsidRPr="00F872B5" w:rsidRDefault="006644E5" w:rsidP="00396F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:rsidR="006644E5" w:rsidRPr="00F872B5" w:rsidRDefault="006644E5" w:rsidP="00396F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20" w:type="dxa"/>
            <w:tcBorders>
              <w:top w:val="single" w:sz="4" w:space="0" w:color="auto"/>
              <w:right w:val="single" w:sz="4" w:space="0" w:color="auto"/>
            </w:tcBorders>
          </w:tcPr>
          <w:p w:rsidR="006644E5" w:rsidRPr="00F872B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22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644E5" w:rsidRPr="00F872B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Arrival Day</w:t>
            </w:r>
          </w:p>
        </w:tc>
        <w:tc>
          <w:tcPr>
            <w:tcW w:w="7297" w:type="dxa"/>
          </w:tcPr>
          <w:p w:rsidR="006644E5" w:rsidRPr="00F872B5" w:rsidRDefault="006644E5" w:rsidP="00396F6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arrival month</w:t>
            </w:r>
          </w:p>
        </w:tc>
        <w:tc>
          <w:tcPr>
            <w:tcW w:w="810" w:type="dxa"/>
          </w:tcPr>
          <w:p w:rsidR="006644E5" w:rsidRPr="00F872B5" w:rsidRDefault="006644E5" w:rsidP="00396F66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20" w:type="dxa"/>
          </w:tcPr>
          <w:p w:rsidR="006644E5" w:rsidRPr="00F872B5" w:rsidRDefault="006644E5" w:rsidP="00396F66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20" w:type="dxa"/>
            <w:tcBorders>
              <w:right w:val="single" w:sz="4" w:space="0" w:color="auto"/>
            </w:tcBorders>
          </w:tcPr>
          <w:p w:rsidR="006644E5" w:rsidRPr="00F872B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228" w:type="dxa"/>
            <w:gridSpan w:val="3"/>
            <w:tcBorders>
              <w:left w:val="single" w:sz="4" w:space="0" w:color="auto"/>
            </w:tcBorders>
          </w:tcPr>
          <w:p w:rsidR="006644E5" w:rsidRPr="00F872B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Arrival Month</w:t>
            </w:r>
          </w:p>
        </w:tc>
        <w:tc>
          <w:tcPr>
            <w:tcW w:w="7297" w:type="dxa"/>
          </w:tcPr>
          <w:p w:rsidR="006644E5" w:rsidRPr="00F872B5" w:rsidRDefault="006644E5" w:rsidP="00396F6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arrival year</w:t>
            </w:r>
          </w:p>
        </w:tc>
        <w:tc>
          <w:tcPr>
            <w:tcW w:w="810" w:type="dxa"/>
          </w:tcPr>
          <w:p w:rsidR="006644E5" w:rsidRPr="00F872B5" w:rsidRDefault="006644E5" w:rsidP="00396F66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20" w:type="dxa"/>
          </w:tcPr>
          <w:p w:rsidR="006644E5" w:rsidRPr="00F872B5" w:rsidRDefault="006644E5" w:rsidP="00396F66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20" w:type="dxa"/>
            <w:tcBorders>
              <w:right w:val="single" w:sz="4" w:space="0" w:color="auto"/>
            </w:tcBorders>
          </w:tcPr>
          <w:p w:rsidR="006644E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228" w:type="dxa"/>
            <w:gridSpan w:val="3"/>
            <w:tcBorders>
              <w:left w:val="single" w:sz="4" w:space="0" w:color="auto"/>
            </w:tcBorders>
          </w:tcPr>
          <w:p w:rsidR="006644E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Arrival Year</w:t>
            </w:r>
          </w:p>
        </w:tc>
        <w:tc>
          <w:tcPr>
            <w:tcW w:w="7297" w:type="dxa"/>
          </w:tcPr>
          <w:p w:rsidR="006644E5" w:rsidRDefault="006644E5" w:rsidP="00396F6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Step: Prompt to enter Length of stay</w:t>
            </w:r>
          </w:p>
        </w:tc>
        <w:tc>
          <w:tcPr>
            <w:tcW w:w="810" w:type="dxa"/>
          </w:tcPr>
          <w:p w:rsidR="006644E5" w:rsidRDefault="006644E5" w:rsidP="00396F66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20" w:type="dxa"/>
          </w:tcPr>
          <w:p w:rsidR="006644E5" w:rsidRPr="00F872B5" w:rsidRDefault="006644E5" w:rsidP="00396F66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6644E5" w:rsidRPr="00F872B5" w:rsidTr="00396F6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6"/>
        </w:trPr>
        <w:tc>
          <w:tcPr>
            <w:tcW w:w="520" w:type="dxa"/>
            <w:tcBorders>
              <w:right w:val="single" w:sz="4" w:space="0" w:color="auto"/>
            </w:tcBorders>
          </w:tcPr>
          <w:p w:rsidR="006644E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228" w:type="dxa"/>
            <w:gridSpan w:val="3"/>
            <w:tcBorders>
              <w:left w:val="single" w:sz="4" w:space="0" w:color="auto"/>
            </w:tcBorders>
          </w:tcPr>
          <w:p w:rsidR="006644E5" w:rsidRDefault="006644E5" w:rsidP="00396F6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Length of Stay</w:t>
            </w:r>
          </w:p>
        </w:tc>
        <w:tc>
          <w:tcPr>
            <w:tcW w:w="7297" w:type="dxa"/>
          </w:tcPr>
          <w:p w:rsidR="006644E5" w:rsidRDefault="006644E5" w:rsidP="00396F66">
            <w:pPr>
              <w:pStyle w:val="bp"/>
              <w:rPr>
                <w:sz w:val="24"/>
                <w:szCs w:val="24"/>
              </w:rPr>
            </w:pPr>
            <w:r w:rsidRPr="008C6669">
              <w:rPr>
                <w:sz w:val="24"/>
                <w:szCs w:val="24"/>
              </w:rPr>
              <w:t>Expect the program to display  room type description, arrival date, length of stay and cost</w:t>
            </w:r>
          </w:p>
        </w:tc>
        <w:tc>
          <w:tcPr>
            <w:tcW w:w="810" w:type="dxa"/>
          </w:tcPr>
          <w:p w:rsidR="006644E5" w:rsidRDefault="006644E5" w:rsidP="00396F66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44E5" w:rsidRPr="00F872B5" w:rsidRDefault="006644E5" w:rsidP="00396F66">
            <w:pPr>
              <w:pStyle w:val="RowHeadings"/>
              <w:spacing w:before="80" w:after="80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 xml:space="preserve">   ✔</w:t>
            </w:r>
          </w:p>
        </w:tc>
      </w:tr>
    </w:tbl>
    <w:p w:rsidR="006644E5" w:rsidRPr="006644E5" w:rsidRDefault="006644E5" w:rsidP="006644E5"/>
    <w:sectPr w:rsidR="006644E5" w:rsidRPr="006644E5" w:rsidSect="006644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06C" w:rsidRDefault="0032006C">
      <w:r>
        <w:separator/>
      </w:r>
    </w:p>
  </w:endnote>
  <w:endnote w:type="continuationSeparator" w:id="1">
    <w:p w:rsidR="0032006C" w:rsidRDefault="00320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A63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A63B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44E5">
      <w:rPr>
        <w:rStyle w:val="PageNumber"/>
        <w:noProof/>
      </w:rPr>
      <w:t>1</w:t>
    </w:r>
    <w:r>
      <w:rPr>
        <w:rStyle w:val="PageNumber"/>
      </w:rPr>
      <w:fldChar w:fldCharType="end"/>
    </w:r>
    <w:r w:rsidR="008D2261">
      <w:rPr>
        <w:rStyle w:val="PageNumber"/>
      </w:rPr>
      <w:t xml:space="preserve"> of </w:t>
    </w:r>
    <w:r>
      <w:rPr>
        <w:rStyle w:val="PageNumber"/>
      </w:rPr>
      <w:fldChar w:fldCharType="begin"/>
    </w:r>
    <w:r w:rsidR="008D22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44E5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E5" w:rsidRDefault="006644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06C" w:rsidRDefault="0032006C">
      <w:r>
        <w:separator/>
      </w:r>
    </w:p>
  </w:footnote>
  <w:footnote w:type="continuationSeparator" w:id="1">
    <w:p w:rsidR="0032006C" w:rsidRDefault="003200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E5" w:rsidRDefault="006644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A63BC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E5" w:rsidRDefault="006644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006C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644E5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A63BC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BC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AA63BC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63BC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AA63BC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sid w:val="00AA63BC"/>
    <w:rPr>
      <w:b/>
      <w:sz w:val="24"/>
    </w:rPr>
  </w:style>
  <w:style w:type="paragraph" w:customStyle="1" w:styleId="bp">
    <w:name w:val="bp"/>
    <w:basedOn w:val="Normal"/>
    <w:rsid w:val="00AA63BC"/>
    <w:pPr>
      <w:spacing w:before="80" w:after="80"/>
    </w:pPr>
  </w:style>
  <w:style w:type="paragraph" w:customStyle="1" w:styleId="bu0">
    <w:name w:val="bu"/>
    <w:basedOn w:val="Normal"/>
    <w:rsid w:val="00AA63BC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AA63BC"/>
    <w:pPr>
      <w:ind w:left="342"/>
    </w:pPr>
    <w:rPr>
      <w:i/>
    </w:rPr>
  </w:style>
  <w:style w:type="paragraph" w:customStyle="1" w:styleId="proc">
    <w:name w:val="proc"/>
    <w:basedOn w:val="Normal"/>
    <w:rsid w:val="00AA63BC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sid w:val="00AA63BC"/>
    <w:rPr>
      <w:sz w:val="20"/>
    </w:rPr>
  </w:style>
  <w:style w:type="paragraph" w:customStyle="1" w:styleId="head">
    <w:name w:val="head"/>
    <w:basedOn w:val="Normal"/>
    <w:rsid w:val="00AA63BC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AA63BC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sid w:val="00AA63BC"/>
    <w:rPr>
      <w:b/>
    </w:rPr>
  </w:style>
  <w:style w:type="paragraph" w:customStyle="1" w:styleId="tablefield">
    <w:name w:val="tablefield"/>
    <w:basedOn w:val="Normal"/>
    <w:rsid w:val="00AA63BC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AA63BC"/>
    <w:pPr>
      <w:numPr>
        <w:numId w:val="1"/>
      </w:numPr>
    </w:pPr>
  </w:style>
  <w:style w:type="paragraph" w:customStyle="1" w:styleId="note">
    <w:name w:val="note"/>
    <w:basedOn w:val="bp"/>
    <w:rsid w:val="00AA63BC"/>
    <w:pPr>
      <w:ind w:left="882" w:hanging="882"/>
    </w:pPr>
  </w:style>
  <w:style w:type="paragraph" w:customStyle="1" w:styleId="Indednt">
    <w:name w:val="Indednt"/>
    <w:basedOn w:val="bu0"/>
    <w:rsid w:val="00AA63BC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AA63BC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AA63BC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sid w:val="00AA63BC"/>
    <w:rPr>
      <w:sz w:val="16"/>
    </w:rPr>
  </w:style>
  <w:style w:type="paragraph" w:styleId="CommentText">
    <w:name w:val="annotation text"/>
    <w:basedOn w:val="Normal"/>
    <w:semiHidden/>
    <w:rsid w:val="00AA63BC"/>
    <w:rPr>
      <w:sz w:val="20"/>
    </w:rPr>
  </w:style>
  <w:style w:type="character" w:styleId="Hyperlink">
    <w:name w:val="Hyperlink"/>
    <w:basedOn w:val="DefaultParagraphFont"/>
    <w:rsid w:val="00AA63BC"/>
    <w:rPr>
      <w:color w:val="0000FF"/>
      <w:u w:val="single"/>
    </w:rPr>
  </w:style>
  <w:style w:type="character" w:styleId="FollowedHyperlink">
    <w:name w:val="FollowedHyperlink"/>
    <w:basedOn w:val="DefaultParagraphFont"/>
    <w:rsid w:val="00AA63BC"/>
    <w:rPr>
      <w:color w:val="800080"/>
      <w:u w:val="single"/>
    </w:rPr>
  </w:style>
  <w:style w:type="character" w:customStyle="1" w:styleId="errormessage">
    <w:name w:val="errormessage"/>
    <w:basedOn w:val="DefaultParagraphFont"/>
    <w:rsid w:val="00AA63BC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ilfuvd">
    <w:name w:val="ilfuvd"/>
    <w:basedOn w:val="DefaultParagraphFont"/>
    <w:rsid w:val="00664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NANI</cp:lastModifiedBy>
  <cp:revision>3</cp:revision>
  <cp:lastPrinted>2003-10-05T22:49:00Z</cp:lastPrinted>
  <dcterms:created xsi:type="dcterms:W3CDTF">2015-07-22T01:50:00Z</dcterms:created>
  <dcterms:modified xsi:type="dcterms:W3CDTF">2018-09-25T12:35:00Z</dcterms:modified>
</cp:coreProperties>
</file>